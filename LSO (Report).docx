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2390" w14:textId="77777777" w:rsidR="00CD7BF8" w:rsidRDefault="00CD7BF8">
      <w:pPr>
        <w:ind w:left="360"/>
        <w:rPr>
          <w:lang w:val="en-GB"/>
        </w:rPr>
      </w:pPr>
    </w:p>
    <w:p w14:paraId="5A6B29CC" w14:textId="77777777" w:rsidR="00CD7BF8" w:rsidRDefault="00CD7BF8">
      <w:pPr>
        <w:rPr>
          <w:lang w:val="en-GB"/>
        </w:rPr>
      </w:pPr>
    </w:p>
    <w:p w14:paraId="5C2F52D2" w14:textId="48F2D007" w:rsidR="00CD7BF8" w:rsidRDefault="00BE522C">
      <w:pPr>
        <w:jc w:val="center"/>
      </w:pPr>
      <w:r>
        <w:rPr>
          <w:noProof/>
        </w:rPr>
        <w:drawing>
          <wp:inline distT="0" distB="0" distL="0" distR="0" wp14:anchorId="257DCECA" wp14:editId="50F808EC">
            <wp:extent cx="3670309" cy="807720"/>
            <wp:effectExtent l="0" t="0" r="6350" b="0"/>
            <wp:docPr id="1" name="Εικόνα 1599532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408" cy="8081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</w:t>
      </w:r>
      <w:r w:rsidR="00426884">
        <w:rPr>
          <w:lang w:val="en-GB"/>
        </w:rPr>
        <w:tab/>
      </w:r>
      <w:r>
        <w:rPr>
          <w:noProof/>
        </w:rPr>
        <w:drawing>
          <wp:inline distT="0" distB="0" distL="0" distR="0" wp14:anchorId="5FFA82A0" wp14:editId="319F57AA">
            <wp:extent cx="929640" cy="802005"/>
            <wp:effectExtent l="0" t="0" r="3810" b="0"/>
            <wp:docPr id="2" name="Εικόνα 1737839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644" cy="8020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</w:t>
      </w:r>
    </w:p>
    <w:p w14:paraId="1E8928B8" w14:textId="77777777" w:rsidR="00CD7BF8" w:rsidRDefault="00CD7BF8">
      <w:pPr>
        <w:jc w:val="center"/>
        <w:rPr>
          <w:lang w:val="en-GB"/>
        </w:rPr>
      </w:pPr>
    </w:p>
    <w:p w14:paraId="0EEBD9F0" w14:textId="77777777" w:rsidR="00CD7BF8" w:rsidRDefault="00CD7BF8">
      <w:pPr>
        <w:jc w:val="center"/>
        <w:rPr>
          <w:lang w:val="en-GB"/>
        </w:rPr>
      </w:pPr>
    </w:p>
    <w:p w14:paraId="556BD175" w14:textId="77777777" w:rsidR="00426884" w:rsidRPr="00426884" w:rsidRDefault="000066BB">
      <w:pPr>
        <w:jc w:val="center"/>
        <w:rPr>
          <w:b/>
          <w:bCs/>
          <w:sz w:val="44"/>
          <w:szCs w:val="44"/>
          <w:lang w:val="en-GB"/>
        </w:rPr>
      </w:pPr>
      <w:r w:rsidRPr="00426884">
        <w:rPr>
          <w:b/>
          <w:bCs/>
          <w:sz w:val="44"/>
          <w:szCs w:val="44"/>
          <w:lang w:val="en-GB"/>
        </w:rPr>
        <w:t>Large Scale Optimization</w:t>
      </w:r>
      <w:r w:rsidR="00BE522C" w:rsidRPr="00426884">
        <w:rPr>
          <w:b/>
          <w:bCs/>
          <w:sz w:val="44"/>
          <w:szCs w:val="44"/>
          <w:lang w:val="en-GB"/>
        </w:rPr>
        <w:t xml:space="preserve"> </w:t>
      </w:r>
    </w:p>
    <w:p w14:paraId="11A69484" w14:textId="77777777" w:rsidR="00426884" w:rsidRPr="00426884" w:rsidRDefault="00BE522C">
      <w:pPr>
        <w:jc w:val="center"/>
        <w:rPr>
          <w:b/>
          <w:bCs/>
          <w:sz w:val="40"/>
          <w:szCs w:val="40"/>
          <w:lang w:val="en-GB"/>
        </w:rPr>
      </w:pPr>
      <w:r w:rsidRPr="00426884">
        <w:rPr>
          <w:b/>
          <w:bCs/>
          <w:sz w:val="40"/>
          <w:szCs w:val="40"/>
          <w:lang w:val="en-GB"/>
        </w:rPr>
        <w:t xml:space="preserve">- </w:t>
      </w:r>
    </w:p>
    <w:p w14:paraId="09147D6B" w14:textId="04D2D0A5" w:rsidR="00CD7BF8" w:rsidRPr="00426884" w:rsidRDefault="00BE522C">
      <w:pPr>
        <w:jc w:val="center"/>
        <w:rPr>
          <w:b/>
          <w:bCs/>
          <w:sz w:val="40"/>
          <w:szCs w:val="40"/>
          <w:lang w:val="en-GB"/>
        </w:rPr>
      </w:pPr>
      <w:r w:rsidRPr="00426884">
        <w:rPr>
          <w:b/>
          <w:bCs/>
          <w:sz w:val="40"/>
          <w:szCs w:val="40"/>
          <w:lang w:val="en-GB"/>
        </w:rPr>
        <w:t>P</w:t>
      </w:r>
      <w:r w:rsidR="00426884" w:rsidRPr="00426884">
        <w:rPr>
          <w:b/>
          <w:bCs/>
          <w:sz w:val="40"/>
          <w:szCs w:val="40"/>
          <w:lang w:val="en-GB"/>
        </w:rPr>
        <w:t xml:space="preserve">art </w:t>
      </w:r>
      <w:r w:rsidRPr="00426884">
        <w:rPr>
          <w:b/>
          <w:bCs/>
          <w:sz w:val="40"/>
          <w:szCs w:val="40"/>
          <w:lang w:val="en-GB"/>
        </w:rPr>
        <w:t>T</w:t>
      </w:r>
      <w:r w:rsidR="00426884" w:rsidRPr="00426884">
        <w:rPr>
          <w:b/>
          <w:bCs/>
          <w:sz w:val="40"/>
          <w:szCs w:val="40"/>
          <w:lang w:val="en-GB"/>
        </w:rPr>
        <w:t>ime</w:t>
      </w:r>
    </w:p>
    <w:p w14:paraId="557D23E9" w14:textId="5EAEAD28" w:rsidR="00CD7BF8" w:rsidRDefault="00CD7BF8">
      <w:pPr>
        <w:jc w:val="center"/>
        <w:rPr>
          <w:rFonts w:eastAsia="MS Mincho"/>
          <w:i/>
          <w:iCs/>
          <w:sz w:val="32"/>
          <w:szCs w:val="32"/>
          <w:lang w:val="en-GB"/>
        </w:rPr>
      </w:pPr>
    </w:p>
    <w:p w14:paraId="6E35B809" w14:textId="77777777" w:rsidR="000066BB" w:rsidRDefault="000066BB">
      <w:pPr>
        <w:jc w:val="center"/>
        <w:rPr>
          <w:rFonts w:eastAsia="MS Mincho"/>
          <w:i/>
          <w:iCs/>
          <w:sz w:val="32"/>
          <w:szCs w:val="32"/>
          <w:lang w:val="en-GB"/>
        </w:rPr>
      </w:pPr>
    </w:p>
    <w:p w14:paraId="3CD7914A" w14:textId="6BF264B5" w:rsidR="00CD7BF8" w:rsidRPr="00426884" w:rsidRDefault="00CD7BF8">
      <w:pPr>
        <w:spacing w:after="0"/>
        <w:jc w:val="center"/>
        <w:rPr>
          <w:lang w:val="en-GB"/>
        </w:rPr>
      </w:pPr>
    </w:p>
    <w:p w14:paraId="34ED9016" w14:textId="77777777" w:rsidR="00CD7BF8" w:rsidRDefault="00CD7BF8">
      <w:pPr>
        <w:spacing w:after="0"/>
        <w:jc w:val="center"/>
        <w:rPr>
          <w:b/>
          <w:bCs/>
          <w:sz w:val="36"/>
          <w:szCs w:val="36"/>
          <w:lang w:val="en-GB"/>
        </w:rPr>
      </w:pPr>
    </w:p>
    <w:p w14:paraId="094BC3D0" w14:textId="676DCC5F" w:rsidR="000066BB" w:rsidRPr="00426884" w:rsidRDefault="00426884">
      <w:pPr>
        <w:jc w:val="center"/>
        <w:rPr>
          <w:rFonts w:cs="Calibri"/>
          <w:b/>
          <w:bCs/>
          <w:sz w:val="32"/>
          <w:szCs w:val="32"/>
          <w:lang w:val="en-GB"/>
        </w:rPr>
      </w:pPr>
      <w:r w:rsidRPr="00426884">
        <w:rPr>
          <w:rFonts w:cs="Calibri"/>
          <w:b/>
          <w:bCs/>
          <w:sz w:val="32"/>
          <w:szCs w:val="32"/>
          <w:lang w:val="en-GB"/>
        </w:rPr>
        <w:t>Team Members:</w:t>
      </w:r>
    </w:p>
    <w:p w14:paraId="7A463F03" w14:textId="77777777" w:rsidR="00426884" w:rsidRDefault="00426884">
      <w:pPr>
        <w:jc w:val="center"/>
        <w:rPr>
          <w:rFonts w:cs="Calibri"/>
          <w:sz w:val="28"/>
          <w:szCs w:val="28"/>
          <w:lang w:val="en-GB"/>
        </w:rPr>
      </w:pPr>
    </w:p>
    <w:p w14:paraId="5543D34F" w14:textId="1DE22FAD" w:rsidR="00CD7BF8" w:rsidRDefault="00BE522C">
      <w:pPr>
        <w:jc w:val="center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 xml:space="preserve">Konstantina </w:t>
      </w:r>
      <w:proofErr w:type="spellStart"/>
      <w:r>
        <w:rPr>
          <w:rFonts w:cs="Calibri"/>
          <w:sz w:val="28"/>
          <w:szCs w:val="28"/>
          <w:lang w:val="en-GB"/>
        </w:rPr>
        <w:t>Georgiopoulou</w:t>
      </w:r>
      <w:proofErr w:type="spellEnd"/>
      <w:r>
        <w:rPr>
          <w:rFonts w:cs="Calibri"/>
          <w:sz w:val="28"/>
          <w:szCs w:val="28"/>
          <w:lang w:val="en-GB"/>
        </w:rPr>
        <w:t xml:space="preserve"> (p2822004)</w:t>
      </w:r>
    </w:p>
    <w:p w14:paraId="260E6494" w14:textId="77777777" w:rsidR="00CD7BF8" w:rsidRDefault="00BE522C">
      <w:pPr>
        <w:jc w:val="center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>Anastasios Theodorou (p2822007)</w:t>
      </w:r>
    </w:p>
    <w:p w14:paraId="1135444E" w14:textId="77777777" w:rsidR="00CD7BF8" w:rsidRDefault="00BE522C">
      <w:pPr>
        <w:jc w:val="center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 xml:space="preserve">Christos </w:t>
      </w:r>
      <w:proofErr w:type="spellStart"/>
      <w:r>
        <w:rPr>
          <w:rFonts w:cs="Calibri"/>
          <w:sz w:val="28"/>
          <w:szCs w:val="28"/>
          <w:lang w:val="en-GB"/>
        </w:rPr>
        <w:t>Kallaras</w:t>
      </w:r>
      <w:proofErr w:type="spellEnd"/>
      <w:r>
        <w:rPr>
          <w:rFonts w:cs="Calibri"/>
          <w:sz w:val="28"/>
          <w:szCs w:val="28"/>
          <w:lang w:val="en-GB"/>
        </w:rPr>
        <w:t xml:space="preserve"> (p2822009)</w:t>
      </w:r>
    </w:p>
    <w:p w14:paraId="438A2333" w14:textId="77777777" w:rsidR="00CD7BF8" w:rsidRDefault="00BE522C">
      <w:pPr>
        <w:jc w:val="center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 xml:space="preserve">Stavros </w:t>
      </w:r>
      <w:proofErr w:type="spellStart"/>
      <w:r>
        <w:rPr>
          <w:rFonts w:cs="Calibri"/>
          <w:sz w:val="28"/>
          <w:szCs w:val="28"/>
          <w:lang w:val="en-GB"/>
        </w:rPr>
        <w:t>Kasiaris</w:t>
      </w:r>
      <w:proofErr w:type="spellEnd"/>
      <w:r>
        <w:rPr>
          <w:rFonts w:cs="Calibri"/>
          <w:sz w:val="28"/>
          <w:szCs w:val="28"/>
          <w:lang w:val="en-GB"/>
        </w:rPr>
        <w:t xml:space="preserve"> (p2822022) </w:t>
      </w:r>
    </w:p>
    <w:p w14:paraId="25754494" w14:textId="73EC4282" w:rsidR="00CD7BF8" w:rsidRDefault="00CD7BF8">
      <w:pPr>
        <w:jc w:val="center"/>
        <w:rPr>
          <w:b/>
          <w:bCs/>
          <w:sz w:val="32"/>
          <w:szCs w:val="32"/>
          <w:lang w:val="en-GB"/>
        </w:rPr>
      </w:pPr>
    </w:p>
    <w:p w14:paraId="49C06F22" w14:textId="76745991" w:rsidR="00426884" w:rsidRDefault="00426884">
      <w:pPr>
        <w:jc w:val="center"/>
        <w:rPr>
          <w:b/>
          <w:bCs/>
          <w:sz w:val="32"/>
          <w:szCs w:val="32"/>
          <w:lang w:val="en-GB"/>
        </w:rPr>
      </w:pPr>
    </w:p>
    <w:p w14:paraId="689D174B" w14:textId="77777777" w:rsidR="00426884" w:rsidRDefault="00426884">
      <w:pPr>
        <w:jc w:val="center"/>
        <w:rPr>
          <w:b/>
          <w:bCs/>
          <w:sz w:val="32"/>
          <w:szCs w:val="32"/>
          <w:lang w:val="en-GB"/>
        </w:rPr>
      </w:pPr>
    </w:p>
    <w:p w14:paraId="1ED4AE92" w14:textId="6AB3F84B" w:rsidR="00CD7BF8" w:rsidRPr="00426884" w:rsidRDefault="00426884">
      <w:pPr>
        <w:jc w:val="center"/>
        <w:rPr>
          <w:i/>
          <w:iCs/>
          <w:sz w:val="28"/>
          <w:szCs w:val="28"/>
          <w:lang w:val="en-GB"/>
        </w:rPr>
      </w:pPr>
      <w:r w:rsidRPr="00426884">
        <w:rPr>
          <w:sz w:val="28"/>
          <w:szCs w:val="28"/>
          <w:lang w:val="en-GB"/>
        </w:rPr>
        <w:t xml:space="preserve">Date:  </w:t>
      </w:r>
      <w:r w:rsidR="000066BB" w:rsidRPr="00426884">
        <w:rPr>
          <w:i/>
          <w:iCs/>
          <w:sz w:val="28"/>
          <w:szCs w:val="28"/>
          <w:lang w:val="en-GB"/>
        </w:rPr>
        <w:t>January 2022</w:t>
      </w:r>
    </w:p>
    <w:p w14:paraId="6039D17B" w14:textId="77777777" w:rsidR="00CD7BF8" w:rsidRDefault="00CD7BF8">
      <w:pPr>
        <w:rPr>
          <w:lang w:val="en-GB"/>
        </w:rPr>
      </w:pPr>
    </w:p>
    <w:p w14:paraId="25264F9A" w14:textId="77777777" w:rsidR="00CD7BF8" w:rsidRDefault="00CD7BF8">
      <w:pPr>
        <w:rPr>
          <w:lang w:val="en-GB"/>
        </w:rPr>
      </w:pPr>
    </w:p>
    <w:p w14:paraId="49C87A59" w14:textId="77777777" w:rsidR="00CD7BF8" w:rsidRDefault="00CD7BF8">
      <w:pPr>
        <w:rPr>
          <w:lang w:val="en-GB"/>
        </w:rPr>
      </w:pPr>
    </w:p>
    <w:p w14:paraId="2B0A730A" w14:textId="77777777" w:rsidR="00CD7BF8" w:rsidRDefault="00CD7BF8">
      <w:pPr>
        <w:rPr>
          <w:lang w:val="en-GB"/>
        </w:rPr>
      </w:pPr>
    </w:p>
    <w:p w14:paraId="4AEBFDC8" w14:textId="77777777" w:rsidR="00CD7BF8" w:rsidRDefault="00CD7BF8">
      <w:pPr>
        <w:rPr>
          <w:lang w:val="en-GB"/>
        </w:rPr>
      </w:pPr>
    </w:p>
    <w:p w14:paraId="5A73AF81" w14:textId="77777777" w:rsidR="00CD7BF8" w:rsidRDefault="00BE522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Contents </w:t>
      </w:r>
    </w:p>
    <w:p w14:paraId="2320DD81" w14:textId="77777777" w:rsidR="00CD7BF8" w:rsidRDefault="00CD7BF8">
      <w:pPr>
        <w:rPr>
          <w:lang w:val="en-GB"/>
        </w:rPr>
      </w:pPr>
    </w:p>
    <w:sdt>
      <w:sdtPr>
        <w:rPr>
          <w:lang w:val="el-GR"/>
        </w:rPr>
        <w:id w:val="-982002236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/>
          <w:bCs/>
          <w:color w:val="auto"/>
          <w:sz w:val="22"/>
          <w:szCs w:val="22"/>
          <w:lang w:eastAsia="en-US"/>
        </w:rPr>
      </w:sdtEndPr>
      <w:sdtContent>
        <w:p w14:paraId="44D27C87" w14:textId="0BC5D5E9" w:rsidR="000066BB" w:rsidRDefault="000066BB">
          <w:pPr>
            <w:pStyle w:val="a6"/>
          </w:pPr>
        </w:p>
        <w:p w14:paraId="1D9210BE" w14:textId="2E39CDD3" w:rsidR="000066BB" w:rsidRDefault="000066B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67544" w:history="1">
            <w:r w:rsidRPr="00043B14">
              <w:rPr>
                <w:rStyle w:val="-"/>
                <w:rFonts w:eastAsia="MS Mincho"/>
                <w:b/>
                <w:bCs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021DB" w14:textId="7A99E859" w:rsidR="000066BB" w:rsidRDefault="000066BB">
          <w:r>
            <w:rPr>
              <w:b/>
              <w:bCs/>
            </w:rPr>
            <w:fldChar w:fldCharType="end"/>
          </w:r>
        </w:p>
      </w:sdtContent>
    </w:sdt>
    <w:p w14:paraId="72D3A7E3" w14:textId="77777777" w:rsidR="00CD7BF8" w:rsidRDefault="00CD7BF8">
      <w:pPr>
        <w:rPr>
          <w:lang w:val="en-GB"/>
        </w:rPr>
      </w:pPr>
    </w:p>
    <w:p w14:paraId="3CDCB4FD" w14:textId="77777777" w:rsidR="00CD7BF8" w:rsidRDefault="00CD7BF8">
      <w:pPr>
        <w:rPr>
          <w:lang w:val="en-GB"/>
        </w:rPr>
      </w:pPr>
    </w:p>
    <w:p w14:paraId="7A181BC2" w14:textId="77777777" w:rsidR="00CD7BF8" w:rsidRDefault="00CD7BF8">
      <w:pPr>
        <w:rPr>
          <w:lang w:val="en-GB"/>
        </w:rPr>
      </w:pPr>
    </w:p>
    <w:p w14:paraId="09EDD71E" w14:textId="77777777" w:rsidR="00CD7BF8" w:rsidRDefault="00CD7BF8">
      <w:pPr>
        <w:rPr>
          <w:lang w:val="en-GB"/>
        </w:rPr>
      </w:pPr>
    </w:p>
    <w:p w14:paraId="04625446" w14:textId="77777777" w:rsidR="00CD7BF8" w:rsidRDefault="00CD7BF8">
      <w:pPr>
        <w:rPr>
          <w:lang w:val="en-GB"/>
        </w:rPr>
      </w:pPr>
    </w:p>
    <w:p w14:paraId="4B47A1A6" w14:textId="77777777" w:rsidR="00CD7BF8" w:rsidRDefault="00CD7BF8">
      <w:pPr>
        <w:rPr>
          <w:lang w:val="en-GB"/>
        </w:rPr>
      </w:pPr>
    </w:p>
    <w:p w14:paraId="16113B31" w14:textId="04A86C65" w:rsidR="00FD4B1B" w:rsidRDefault="00FD4B1B">
      <w:pPr>
        <w:suppressAutoHyphens w:val="0"/>
        <w:rPr>
          <w:lang w:val="en-GB"/>
        </w:rPr>
      </w:pPr>
      <w:r>
        <w:rPr>
          <w:lang w:val="en-GB"/>
        </w:rPr>
        <w:br w:type="page"/>
      </w:r>
    </w:p>
    <w:p w14:paraId="4C530295" w14:textId="77777777" w:rsidR="00CD7BF8" w:rsidRDefault="00CD7BF8">
      <w:pPr>
        <w:rPr>
          <w:lang w:val="en-GB"/>
        </w:rPr>
      </w:pPr>
    </w:p>
    <w:p w14:paraId="669FA4FA" w14:textId="77777777" w:rsidR="00CD7BF8" w:rsidRDefault="00BE522C">
      <w:pPr>
        <w:pStyle w:val="1"/>
        <w:rPr>
          <w:rFonts w:ascii="Calibri" w:eastAsia="MS Mincho" w:hAnsi="Calibri" w:cs="Arial"/>
          <w:b/>
          <w:bCs/>
          <w:color w:val="auto"/>
          <w:sz w:val="28"/>
          <w:szCs w:val="28"/>
          <w:lang w:val="en-GB"/>
        </w:rPr>
      </w:pPr>
      <w:bookmarkStart w:id="0" w:name="_Toc81696648"/>
      <w:bookmarkStart w:id="1" w:name="_Toc93167544"/>
      <w:r>
        <w:rPr>
          <w:rFonts w:ascii="Calibri" w:eastAsia="MS Mincho" w:hAnsi="Calibri" w:cs="Arial"/>
          <w:b/>
          <w:bCs/>
          <w:color w:val="auto"/>
          <w:sz w:val="28"/>
          <w:szCs w:val="28"/>
          <w:lang w:val="en-GB"/>
        </w:rPr>
        <w:t>Introduction</w:t>
      </w:r>
      <w:bookmarkEnd w:id="0"/>
      <w:bookmarkEnd w:id="1"/>
      <w:r>
        <w:rPr>
          <w:rFonts w:ascii="Calibri" w:eastAsia="MS Mincho" w:hAnsi="Calibri" w:cs="Arial"/>
          <w:b/>
          <w:bCs/>
          <w:color w:val="auto"/>
          <w:sz w:val="28"/>
          <w:szCs w:val="28"/>
          <w:lang w:val="en-GB"/>
        </w:rPr>
        <w:t xml:space="preserve"> </w:t>
      </w:r>
    </w:p>
    <w:p w14:paraId="15890AF3" w14:textId="77777777" w:rsidR="00CD7BF8" w:rsidRDefault="00CD7BF8">
      <w:pPr>
        <w:rPr>
          <w:lang w:val="en-GB"/>
        </w:rPr>
      </w:pPr>
    </w:p>
    <w:sectPr w:rsidR="00CD7BF8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B9F1" w14:textId="77777777" w:rsidR="00BE522C" w:rsidRDefault="00BE522C">
      <w:pPr>
        <w:spacing w:after="0" w:line="240" w:lineRule="auto"/>
      </w:pPr>
      <w:r>
        <w:separator/>
      </w:r>
    </w:p>
  </w:endnote>
  <w:endnote w:type="continuationSeparator" w:id="0">
    <w:p w14:paraId="70A69424" w14:textId="77777777" w:rsidR="00BE522C" w:rsidRDefault="00BE5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00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05"/>
    </w:tblGrid>
    <w:tr w:rsidR="00BE1360" w14:paraId="2FF2FB9C" w14:textId="77777777">
      <w:tblPrEx>
        <w:tblCellMar>
          <w:top w:w="0" w:type="dxa"/>
          <w:bottom w:w="0" w:type="dxa"/>
        </w:tblCellMar>
      </w:tblPrEx>
      <w:tc>
        <w:tcPr>
          <w:tcW w:w="30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C569084" w14:textId="77777777" w:rsidR="00BE1360" w:rsidRDefault="00BE522C">
          <w:pPr>
            <w:pStyle w:val="a4"/>
            <w:jc w:val="center"/>
          </w:pPr>
        </w:p>
      </w:tc>
    </w:tr>
  </w:tbl>
  <w:p w14:paraId="17AB597B" w14:textId="77777777" w:rsidR="00BE1360" w:rsidRDefault="00BE52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F7001" w14:textId="77777777" w:rsidR="00BE522C" w:rsidRDefault="00BE522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C4102AE" w14:textId="77777777" w:rsidR="00BE522C" w:rsidRDefault="00BE5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BE1360" w14:paraId="5741217F" w14:textId="77777777">
      <w:tblPrEx>
        <w:tblCellMar>
          <w:top w:w="0" w:type="dxa"/>
          <w:bottom w:w="0" w:type="dxa"/>
        </w:tblCellMar>
      </w:tblPrEx>
      <w:tc>
        <w:tcPr>
          <w:tcW w:w="30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D834969" w14:textId="77777777" w:rsidR="00BE1360" w:rsidRDefault="00BE522C">
          <w:pPr>
            <w:pStyle w:val="a4"/>
            <w:ind w:left="-115"/>
          </w:pPr>
        </w:p>
      </w:tc>
      <w:tc>
        <w:tcPr>
          <w:tcW w:w="30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0A440C0" w14:textId="77777777" w:rsidR="00BE1360" w:rsidRDefault="00BE522C">
          <w:pPr>
            <w:pStyle w:val="a4"/>
            <w:jc w:val="center"/>
          </w:pPr>
        </w:p>
      </w:tc>
      <w:tc>
        <w:tcPr>
          <w:tcW w:w="30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854C61D" w14:textId="77777777" w:rsidR="00BE1360" w:rsidRDefault="00BE522C">
          <w:pPr>
            <w:pStyle w:val="a4"/>
            <w:ind w:right="-115"/>
            <w:jc w:val="right"/>
          </w:pPr>
        </w:p>
      </w:tc>
    </w:tr>
  </w:tbl>
  <w:p w14:paraId="78AEF29B" w14:textId="77777777" w:rsidR="00BE1360" w:rsidRDefault="00BE522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91D"/>
    <w:multiLevelType w:val="multilevel"/>
    <w:tmpl w:val="2C3418A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ECE3028"/>
    <w:multiLevelType w:val="multilevel"/>
    <w:tmpl w:val="7102E0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8EF4A2A"/>
    <w:multiLevelType w:val="multilevel"/>
    <w:tmpl w:val="DE7826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77E67"/>
    <w:multiLevelType w:val="multilevel"/>
    <w:tmpl w:val="04E668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5555E96"/>
    <w:multiLevelType w:val="multilevel"/>
    <w:tmpl w:val="B42A59E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9363820"/>
    <w:multiLevelType w:val="multilevel"/>
    <w:tmpl w:val="DE5C32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11A6473"/>
    <w:multiLevelType w:val="multilevel"/>
    <w:tmpl w:val="A7DC4D1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19025E0"/>
    <w:multiLevelType w:val="multilevel"/>
    <w:tmpl w:val="89027C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6D301D13"/>
    <w:multiLevelType w:val="multilevel"/>
    <w:tmpl w:val="3044F1C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23A6E24"/>
    <w:multiLevelType w:val="multilevel"/>
    <w:tmpl w:val="4330DD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7913B25"/>
    <w:multiLevelType w:val="multilevel"/>
    <w:tmpl w:val="614AD19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D1F82"/>
    <w:multiLevelType w:val="multilevel"/>
    <w:tmpl w:val="FE9669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75A98"/>
    <w:multiLevelType w:val="multilevel"/>
    <w:tmpl w:val="98822A3C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0"/>
  </w:num>
  <w:num w:numId="5">
    <w:abstractNumId w:val="5"/>
  </w:num>
  <w:num w:numId="6">
    <w:abstractNumId w:val="12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D7BF8"/>
    <w:rsid w:val="000066BB"/>
    <w:rsid w:val="00426884"/>
    <w:rsid w:val="00786206"/>
    <w:rsid w:val="00BE522C"/>
    <w:rsid w:val="00CD7BF8"/>
    <w:rsid w:val="00FD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1EAF"/>
  <w15:docId w15:val="{161B4D6C-806E-475D-B4BA-FC67F7F5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l-G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 Light" w:eastAsia="MS Gothic" w:hAnsi="Calibri Light" w:cs="Times New Roman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MS Gothic" w:hAnsi="Calibri Light" w:cs="Times New Roman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720"/>
      <w:contextualSpacing/>
    </w:pPr>
  </w:style>
  <w:style w:type="character" w:styleId="-">
    <w:name w:val="Hyperlink"/>
    <w:basedOn w:val="a0"/>
    <w:uiPriority w:val="99"/>
    <w:rPr>
      <w:color w:val="0563C1"/>
      <w:u w:val="single"/>
    </w:rPr>
  </w:style>
  <w:style w:type="character" w:customStyle="1" w:styleId="Char">
    <w:name w:val="Κεφαλίδα Char"/>
    <w:basedOn w:val="a0"/>
  </w:style>
  <w:style w:type="paragraph" w:styleId="a4">
    <w:name w:val="header"/>
    <w:basedOn w:val="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</w:style>
  <w:style w:type="paragraph" w:styleId="a5">
    <w:name w:val="footer"/>
    <w:basedOn w:val="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Char">
    <w:name w:val="Επικεφαλίδα 1 Char"/>
    <w:basedOn w:val="a0"/>
    <w:rPr>
      <w:rFonts w:ascii="Calibri Light" w:eastAsia="MS Gothic" w:hAnsi="Calibri Light" w:cs="Times New Roman"/>
      <w:color w:val="2F5496"/>
      <w:sz w:val="32"/>
      <w:szCs w:val="32"/>
    </w:rPr>
  </w:style>
  <w:style w:type="paragraph" w:styleId="10">
    <w:name w:val="toc 1"/>
    <w:basedOn w:val="a"/>
    <w:next w:val="a"/>
    <w:autoRedefine/>
    <w:uiPriority w:val="39"/>
    <w:pPr>
      <w:spacing w:after="100"/>
    </w:pPr>
  </w:style>
  <w:style w:type="character" w:customStyle="1" w:styleId="2Char">
    <w:name w:val="Επικεφαλίδα 2 Char"/>
    <w:basedOn w:val="a0"/>
    <w:rPr>
      <w:rFonts w:ascii="Calibri Light" w:eastAsia="MS Gothic" w:hAnsi="Calibri Light" w:cs="Times New Roman"/>
      <w:color w:val="2F5496"/>
      <w:sz w:val="26"/>
      <w:szCs w:val="26"/>
    </w:rPr>
  </w:style>
  <w:style w:type="paragraph" w:styleId="20">
    <w:name w:val="toc 2"/>
    <w:basedOn w:val="a"/>
    <w:next w:val="a"/>
    <w:autoRedefine/>
    <w:pPr>
      <w:spacing w:after="100"/>
      <w:ind w:left="220"/>
    </w:pPr>
  </w:style>
  <w:style w:type="paragraph" w:styleId="a6">
    <w:name w:val="TOC Heading"/>
    <w:basedOn w:val="1"/>
    <w:next w:val="a"/>
    <w:uiPriority w:val="39"/>
    <w:unhideWhenUsed/>
    <w:qFormat/>
    <w:rsid w:val="000066BB"/>
    <w:pPr>
      <w:suppressAutoHyphens w:val="0"/>
      <w:autoSpaceDN/>
      <w:spacing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2558A-1F0F-4670-BF67-5E24DDD39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KONSTANTINA GEORGIOPOULOU</dc:creator>
  <dc:description/>
  <cp:lastModifiedBy>Tassos Theodorou</cp:lastModifiedBy>
  <cp:revision>3</cp:revision>
  <dcterms:created xsi:type="dcterms:W3CDTF">2022-01-15T17:30:00Z</dcterms:created>
  <dcterms:modified xsi:type="dcterms:W3CDTF">2022-01-15T17:40:00Z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0x010100BDF2348117F9D34EAF7EF31A0BD3667F</vt:lpwstr>
  </property>
</Properties>
</file>